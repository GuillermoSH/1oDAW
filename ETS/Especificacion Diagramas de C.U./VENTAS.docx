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2DD8D40" w14:textId="77777777" w:rsidTr="00A31A5B">
        <w:tc>
          <w:tcPr>
            <w:tcW w:w="5395" w:type="dxa"/>
          </w:tcPr>
          <w:p w14:paraId="0DA0DCD5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6F448635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41139FC3" w14:textId="77777777" w:rsidTr="00A31A5B">
        <w:trPr>
          <w:trHeight w:val="2719"/>
        </w:trPr>
        <w:tc>
          <w:tcPr>
            <w:tcW w:w="5395" w:type="dxa"/>
          </w:tcPr>
          <w:p w14:paraId="78809C99" w14:textId="038C5E28" w:rsidR="00A81248" w:rsidRPr="0000352C" w:rsidRDefault="00D20308" w:rsidP="0047401A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VENTAS</w:t>
            </w:r>
          </w:p>
        </w:tc>
        <w:tc>
          <w:tcPr>
            <w:tcW w:w="5237" w:type="dxa"/>
          </w:tcPr>
          <w:p w14:paraId="79049D4E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8FC4F6F" w14:textId="77777777" w:rsidTr="00A31A5B">
        <w:trPr>
          <w:trHeight w:val="8865"/>
        </w:trPr>
        <w:tc>
          <w:tcPr>
            <w:tcW w:w="5395" w:type="dxa"/>
          </w:tcPr>
          <w:p w14:paraId="28E4E15F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72A3754" wp14:editId="3999783E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E6CED8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6FA6B1B5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4720AE9C" w14:textId="77777777" w:rsidTr="00A31A5B">
        <w:trPr>
          <w:trHeight w:val="1299"/>
        </w:trPr>
        <w:tc>
          <w:tcPr>
            <w:tcW w:w="5395" w:type="dxa"/>
          </w:tcPr>
          <w:p w14:paraId="328037B5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172ED041" w14:textId="3B93726A" w:rsidR="00D20308" w:rsidRDefault="00D20308" w:rsidP="00D20308">
            <w:pPr>
              <w:pStyle w:val="Ttulo2"/>
              <w:rPr>
                <w:noProof/>
                <w:sz w:val="36"/>
                <w:szCs w:val="22"/>
              </w:rPr>
            </w:pPr>
            <w:r w:rsidRPr="00D20308">
              <w:rPr>
                <w:noProof/>
                <w:sz w:val="36"/>
                <w:szCs w:val="22"/>
              </w:rPr>
              <w:t xml:space="preserve">1º DAW </w:t>
            </w:r>
            <w:r>
              <w:rPr>
                <w:noProof/>
                <w:sz w:val="36"/>
                <w:szCs w:val="22"/>
              </w:rPr>
              <w:t>–</w:t>
            </w:r>
            <w:r w:rsidRPr="00D20308">
              <w:rPr>
                <w:noProof/>
                <w:sz w:val="36"/>
                <w:szCs w:val="22"/>
              </w:rPr>
              <w:t xml:space="preserve"> ETS</w:t>
            </w:r>
          </w:p>
          <w:p w14:paraId="7FA84CBA" w14:textId="39E166BA" w:rsidR="00D20308" w:rsidRPr="00D20308" w:rsidRDefault="00D20308" w:rsidP="00D20308">
            <w:pPr>
              <w:pStyle w:val="Ttulo2"/>
              <w:rPr>
                <w:noProof/>
                <w:sz w:val="36"/>
                <w:szCs w:val="22"/>
              </w:rPr>
            </w:pPr>
            <w:r w:rsidRPr="00D20308">
              <w:rPr>
                <w:noProof/>
                <w:sz w:val="36"/>
                <w:szCs w:val="22"/>
              </w:rPr>
              <w:t>08/12/2021</w:t>
            </w:r>
          </w:p>
          <w:p w14:paraId="3CFCBE63" w14:textId="76947F37" w:rsidR="00A81248" w:rsidRPr="0000352C" w:rsidRDefault="00A81248" w:rsidP="00C66528">
            <w:pPr>
              <w:pStyle w:val="Ttulo2"/>
              <w:rPr>
                <w:noProof/>
              </w:rPr>
            </w:pPr>
          </w:p>
        </w:tc>
      </w:tr>
      <w:tr w:rsidR="00A81248" w:rsidRPr="0000352C" w14:paraId="4F9DDA74" w14:textId="77777777" w:rsidTr="00A31A5B">
        <w:trPr>
          <w:trHeight w:val="1402"/>
        </w:trPr>
        <w:tc>
          <w:tcPr>
            <w:tcW w:w="5395" w:type="dxa"/>
          </w:tcPr>
          <w:p w14:paraId="4BD77DEC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506AC1D" w14:textId="623A1CD2" w:rsidR="00A81248" w:rsidRPr="00D20308" w:rsidRDefault="00D20308" w:rsidP="00A81248">
            <w:pPr>
              <w:pStyle w:val="Ttulo2"/>
              <w:rPr>
                <w:noProof/>
                <w:sz w:val="36"/>
                <w:szCs w:val="22"/>
              </w:rPr>
            </w:pPr>
            <w:r w:rsidRPr="00D20308">
              <w:rPr>
                <w:noProof/>
                <w:sz w:val="36"/>
                <w:szCs w:val="22"/>
              </w:rPr>
              <w:t>Guillermo Sicilia Hernández</w:t>
            </w:r>
            <w:r w:rsidR="00C66528" w:rsidRPr="00D20308">
              <w:rPr>
                <w:noProof/>
                <w:sz w:val="36"/>
                <w:szCs w:val="22"/>
                <w:lang w:bidi="es-ES"/>
              </w:rPr>
              <w:t xml:space="preserve"> </w:t>
            </w:r>
          </w:p>
          <w:p w14:paraId="0C05A529" w14:textId="577E5241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75D275B2" w14:textId="77777777" w:rsidR="000C4ED1" w:rsidRPr="0000352C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352C" w14:paraId="19FB55F2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25FA1A89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6D8D0C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6CD9E4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593D2683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7DBFB549" w14:textId="77777777" w:rsidTr="00A31A5B">
        <w:trPr>
          <w:trHeight w:val="4663"/>
        </w:trPr>
        <w:tc>
          <w:tcPr>
            <w:tcW w:w="421" w:type="dxa"/>
            <w:shd w:val="clear" w:color="auto" w:fill="EDF0F4" w:themeFill="accent3"/>
          </w:tcPr>
          <w:p w14:paraId="5A1CDD09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20587DFC" w14:textId="1B00E469" w:rsidR="001205A1" w:rsidRPr="0000352C" w:rsidRDefault="00D20308" w:rsidP="001205A1">
            <w:pPr>
              <w:pStyle w:val="Ttulo3"/>
              <w:rPr>
                <w:noProof/>
              </w:rPr>
            </w:pPr>
            <w:r>
              <w:rPr>
                <w:noProof/>
              </w:rPr>
              <w:t>ÍNDICE.-</w:t>
            </w:r>
          </w:p>
          <w:p w14:paraId="7DE5EC9B" w14:textId="77777777" w:rsidR="001205A1" w:rsidRPr="0000352C" w:rsidRDefault="001205A1" w:rsidP="001205A1">
            <w:pPr>
              <w:pStyle w:val="Ttulo4"/>
              <w:rPr>
                <w:noProof/>
              </w:rPr>
            </w:pPr>
          </w:p>
          <w:p w14:paraId="5C45D407" w14:textId="0AA1EE13" w:rsidR="00D20308" w:rsidRDefault="00D20308" w:rsidP="00D20308">
            <w:pPr>
              <w:pStyle w:val="Ttulo4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Especificación de actores……………………………………………………………………3</w:t>
            </w:r>
          </w:p>
          <w:p w14:paraId="345637F7" w14:textId="6AADC47D" w:rsidR="00D20308" w:rsidRDefault="00D20308" w:rsidP="00D20308"/>
          <w:p w14:paraId="79BBAD98" w14:textId="3CE467D4" w:rsidR="00D20308" w:rsidRPr="00D20308" w:rsidRDefault="00D20308" w:rsidP="00D2030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Especificación de casos de uso…………………………………………………………….4</w:t>
            </w:r>
          </w:p>
        </w:tc>
        <w:tc>
          <w:tcPr>
            <w:tcW w:w="421" w:type="dxa"/>
            <w:shd w:val="clear" w:color="auto" w:fill="EDF0F4" w:themeFill="accent3"/>
          </w:tcPr>
          <w:p w14:paraId="2FFFA73E" w14:textId="77777777" w:rsidR="001205A1" w:rsidRPr="0000352C" w:rsidRDefault="001205A1">
            <w:pPr>
              <w:rPr>
                <w:noProof/>
              </w:rPr>
            </w:pPr>
          </w:p>
        </w:tc>
      </w:tr>
      <w:tr w:rsidR="001205A1" w:rsidRPr="0000352C" w14:paraId="799B08DB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3E9AA17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06A312F" w14:textId="2297F16E" w:rsidR="001205A1" w:rsidRPr="0000352C" w:rsidRDefault="001205A1" w:rsidP="00D20308">
            <w:pPr>
              <w:pStyle w:val="Texto"/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4EDC17F" w14:textId="3A15C4FB" w:rsidR="00A81248" w:rsidRPr="0000352C" w:rsidRDefault="00A81248" w:rsidP="00A24793">
            <w:pPr>
              <w:jc w:val="right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102514C8" w14:textId="77777777" w:rsidR="00A81248" w:rsidRPr="0000352C" w:rsidRDefault="00A81248">
            <w:pPr>
              <w:rPr>
                <w:noProof/>
              </w:rPr>
            </w:pPr>
          </w:p>
        </w:tc>
      </w:tr>
    </w:tbl>
    <w:p w14:paraId="4BAFAF58" w14:textId="617FFB5F" w:rsidR="00FB65B8" w:rsidRDefault="00FB65B8" w:rsidP="00A24793">
      <w:pPr>
        <w:rPr>
          <w:noProof/>
        </w:rPr>
      </w:pPr>
    </w:p>
    <w:p w14:paraId="05DB6832" w14:textId="4D39033B" w:rsidR="0047401A" w:rsidRDefault="0047401A" w:rsidP="00A24793">
      <w:pPr>
        <w:rPr>
          <w:noProof/>
        </w:rPr>
      </w:pPr>
    </w:p>
    <w:p w14:paraId="303C7464" w14:textId="288B4337" w:rsidR="0047401A" w:rsidRDefault="0047401A" w:rsidP="0047401A">
      <w:pPr>
        <w:pStyle w:val="Ttulo3"/>
      </w:pPr>
      <w:r>
        <w:lastRenderedPageBreak/>
        <w:t>ESPECIFICACIÓN DE ACTORES.-</w:t>
      </w:r>
    </w:p>
    <w:p w14:paraId="019E65D5" w14:textId="77777777" w:rsidR="0047401A" w:rsidRPr="0047401A" w:rsidRDefault="0047401A" w:rsidP="0047401A"/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8475"/>
      </w:tblGrid>
      <w:tr w:rsidR="0047401A" w14:paraId="5C51BEB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9DCA6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28840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47401A" w14:paraId="0E6729A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E468D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5616C" w14:textId="77777777" w:rsidR="0047401A" w:rsidRDefault="0047401A" w:rsidP="00A54F34">
            <w:pPr>
              <w:pStyle w:val="TableContents"/>
            </w:pPr>
            <w:r>
              <w:t>Aquel que comprará productos</w:t>
            </w:r>
          </w:p>
        </w:tc>
      </w:tr>
      <w:tr w:rsidR="0047401A" w14:paraId="109EB52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6A997" w14:textId="77777777" w:rsidR="0047401A" w:rsidRDefault="0047401A" w:rsidP="00A54F34">
            <w:pPr>
              <w:pStyle w:val="TableContents"/>
            </w:pPr>
            <w:r>
              <w:t>Características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4D43B" w14:textId="77777777" w:rsidR="0047401A" w:rsidRDefault="0047401A" w:rsidP="00A54F34">
            <w:pPr>
              <w:pStyle w:val="TableContents"/>
            </w:pPr>
          </w:p>
        </w:tc>
      </w:tr>
      <w:tr w:rsidR="0047401A" w14:paraId="50FED59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7505C" w14:textId="77777777" w:rsidR="0047401A" w:rsidRDefault="0047401A" w:rsidP="00A54F34">
            <w:pPr>
              <w:pStyle w:val="TableContents"/>
            </w:pPr>
            <w:r>
              <w:t>Relaciones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2BB0E" w14:textId="77777777" w:rsidR="0047401A" w:rsidRDefault="0047401A" w:rsidP="00A54F34">
            <w:pPr>
              <w:pStyle w:val="TableContents"/>
            </w:pPr>
            <w:r>
              <w:t>Vendedor y Entidad Bancaria</w:t>
            </w:r>
          </w:p>
        </w:tc>
      </w:tr>
      <w:tr w:rsidR="0047401A" w14:paraId="3DD01BC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3C81B" w14:textId="77777777" w:rsidR="0047401A" w:rsidRDefault="0047401A" w:rsidP="00A54F34">
            <w:pPr>
              <w:pStyle w:val="TableContents"/>
            </w:pPr>
            <w:r>
              <w:t>Referencias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0A8FF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Comprobar Cuenta, Hacer Pedido y Definir Crédito</w:t>
            </w:r>
          </w:p>
        </w:tc>
      </w:tr>
      <w:tr w:rsidR="0047401A" w14:paraId="1408CEFC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64C4D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A09DB" w14:textId="77777777" w:rsidR="0047401A" w:rsidRDefault="0047401A" w:rsidP="00A54F34">
            <w:pPr>
              <w:pStyle w:val="TableContents"/>
            </w:pPr>
          </w:p>
        </w:tc>
      </w:tr>
      <w:tr w:rsidR="0047401A" w14:paraId="6347E328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94468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21FB9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22DC9D52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26566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8DB2A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048C1C13" w14:textId="77777777" w:rsidR="0047401A" w:rsidRDefault="0047401A" w:rsidP="0047401A">
      <w:pPr>
        <w:pStyle w:val="Standard"/>
      </w:pPr>
    </w:p>
    <w:p w14:paraId="0E1DAABF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8475"/>
      </w:tblGrid>
      <w:tr w:rsidR="0047401A" w14:paraId="007F9898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C0A73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9A5EE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Vendedor</w:t>
            </w:r>
          </w:p>
        </w:tc>
      </w:tr>
      <w:tr w:rsidR="0047401A" w14:paraId="24BA1CD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DBFE2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71194" w14:textId="77777777" w:rsidR="0047401A" w:rsidRDefault="0047401A" w:rsidP="00A54F34">
            <w:pPr>
              <w:pStyle w:val="TableContents"/>
            </w:pPr>
            <w:r>
              <w:t>Verificará y asesorará al cliente</w:t>
            </w:r>
          </w:p>
        </w:tc>
      </w:tr>
      <w:tr w:rsidR="0047401A" w14:paraId="112B0A5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8FB" w14:textId="77777777" w:rsidR="0047401A" w:rsidRDefault="0047401A" w:rsidP="00A54F34">
            <w:pPr>
              <w:pStyle w:val="TableContents"/>
            </w:pPr>
            <w:r>
              <w:t>Características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22A3B" w14:textId="77777777" w:rsidR="0047401A" w:rsidRDefault="0047401A" w:rsidP="00A54F34">
            <w:pPr>
              <w:pStyle w:val="TableContents"/>
            </w:pPr>
          </w:p>
        </w:tc>
      </w:tr>
      <w:tr w:rsidR="0047401A" w14:paraId="7C952A6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EE45" w14:textId="77777777" w:rsidR="0047401A" w:rsidRDefault="0047401A" w:rsidP="00A54F34">
            <w:pPr>
              <w:pStyle w:val="TableContents"/>
            </w:pPr>
            <w:r>
              <w:t>Relaciones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9A32A" w14:textId="77777777" w:rsidR="0047401A" w:rsidRDefault="0047401A" w:rsidP="00A54F34">
            <w:pPr>
              <w:pStyle w:val="TableContents"/>
            </w:pPr>
            <w:r>
              <w:t>Cliente</w:t>
            </w:r>
          </w:p>
        </w:tc>
      </w:tr>
      <w:tr w:rsidR="0047401A" w14:paraId="7F05B98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93280" w14:textId="77777777" w:rsidR="0047401A" w:rsidRDefault="0047401A" w:rsidP="00A54F34">
            <w:pPr>
              <w:pStyle w:val="TableContents"/>
            </w:pPr>
            <w:r>
              <w:t>Referencias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31412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Hacer Pedido y Comprobar Cuenta</w:t>
            </w:r>
          </w:p>
        </w:tc>
      </w:tr>
      <w:tr w:rsidR="0047401A" w14:paraId="595A55AC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B3DDC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0D9A4" w14:textId="77777777" w:rsidR="0047401A" w:rsidRDefault="0047401A" w:rsidP="00A54F34">
            <w:pPr>
              <w:pStyle w:val="TableContents"/>
            </w:pPr>
          </w:p>
        </w:tc>
      </w:tr>
      <w:tr w:rsidR="0047401A" w14:paraId="2AA1A3F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5934E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0FFC8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05E566B1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B8AB4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E4AC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4CA13D5C" w14:textId="77777777" w:rsidR="0047401A" w:rsidRDefault="0047401A" w:rsidP="0047401A">
      <w:pPr>
        <w:pStyle w:val="Standard"/>
      </w:pPr>
    </w:p>
    <w:p w14:paraId="60BBE0F0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8475"/>
      </w:tblGrid>
      <w:tr w:rsidR="0047401A" w14:paraId="7EEC08D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5452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C8E4E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Administrativo</w:t>
            </w:r>
          </w:p>
        </w:tc>
      </w:tr>
      <w:tr w:rsidR="0047401A" w14:paraId="6951754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D383D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36549" w14:textId="77777777" w:rsidR="0047401A" w:rsidRDefault="0047401A" w:rsidP="00A54F34">
            <w:pPr>
              <w:pStyle w:val="TableContents"/>
            </w:pPr>
            <w:r>
              <w:t>Encargado de procesar pedidos</w:t>
            </w:r>
          </w:p>
        </w:tc>
      </w:tr>
      <w:tr w:rsidR="0047401A" w14:paraId="7ED323F8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7491" w14:textId="77777777" w:rsidR="0047401A" w:rsidRDefault="0047401A" w:rsidP="00A54F34">
            <w:pPr>
              <w:pStyle w:val="TableContents"/>
            </w:pPr>
            <w:r>
              <w:t>Características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DD2F7" w14:textId="77777777" w:rsidR="0047401A" w:rsidRDefault="0047401A" w:rsidP="00A54F34">
            <w:pPr>
              <w:pStyle w:val="TableContents"/>
            </w:pPr>
          </w:p>
        </w:tc>
      </w:tr>
      <w:tr w:rsidR="0047401A" w14:paraId="1E43C77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7E3EC" w14:textId="77777777" w:rsidR="0047401A" w:rsidRDefault="0047401A" w:rsidP="00A54F34">
            <w:pPr>
              <w:pStyle w:val="TableContents"/>
            </w:pPr>
            <w:r>
              <w:t>Relaciones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F8DE9" w14:textId="77777777" w:rsidR="0047401A" w:rsidRDefault="0047401A" w:rsidP="00A54F34">
            <w:pPr>
              <w:pStyle w:val="TableContents"/>
            </w:pPr>
          </w:p>
        </w:tc>
      </w:tr>
      <w:tr w:rsidR="0047401A" w14:paraId="008968F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7CCF7" w14:textId="77777777" w:rsidR="0047401A" w:rsidRDefault="0047401A" w:rsidP="00A54F34">
            <w:pPr>
              <w:pStyle w:val="TableContents"/>
            </w:pPr>
            <w:r>
              <w:t>Referencias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EF91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Procesar Pedido</w:t>
            </w:r>
          </w:p>
        </w:tc>
      </w:tr>
      <w:tr w:rsidR="0047401A" w14:paraId="6AFABD9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D1224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DC851" w14:textId="77777777" w:rsidR="0047401A" w:rsidRDefault="0047401A" w:rsidP="00A54F34">
            <w:pPr>
              <w:pStyle w:val="TableContents"/>
            </w:pPr>
          </w:p>
        </w:tc>
      </w:tr>
      <w:tr w:rsidR="0047401A" w14:paraId="5C540AC7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7B95F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F4CD9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3082DC8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E6E5A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C486A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67E49AB0" w14:textId="34B54F7B" w:rsidR="0047401A" w:rsidRDefault="0047401A" w:rsidP="0047401A">
      <w:pPr>
        <w:pStyle w:val="Standard"/>
      </w:pPr>
    </w:p>
    <w:p w14:paraId="2AB6F6E1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8475"/>
      </w:tblGrid>
      <w:tr w:rsidR="0047401A" w14:paraId="34B3F54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F45B4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1D639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Entidad Bancaria</w:t>
            </w:r>
          </w:p>
        </w:tc>
      </w:tr>
      <w:tr w:rsidR="0047401A" w14:paraId="5A060DF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5F4A4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732D7" w14:textId="77777777" w:rsidR="0047401A" w:rsidRDefault="0047401A" w:rsidP="00A54F34">
            <w:pPr>
              <w:pStyle w:val="TableContents"/>
            </w:pPr>
          </w:p>
        </w:tc>
      </w:tr>
      <w:tr w:rsidR="0047401A" w14:paraId="4E8F1AD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193FE" w14:textId="77777777" w:rsidR="0047401A" w:rsidRDefault="0047401A" w:rsidP="00A54F34">
            <w:pPr>
              <w:pStyle w:val="TableContents"/>
            </w:pPr>
            <w:r>
              <w:t>Características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4F04" w14:textId="77777777" w:rsidR="0047401A" w:rsidRDefault="0047401A" w:rsidP="00A54F34">
            <w:pPr>
              <w:pStyle w:val="TableContents"/>
            </w:pPr>
          </w:p>
        </w:tc>
      </w:tr>
      <w:tr w:rsidR="0047401A" w14:paraId="5018A40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510B4" w14:textId="77777777" w:rsidR="0047401A" w:rsidRDefault="0047401A" w:rsidP="00A54F34">
            <w:pPr>
              <w:pStyle w:val="TableContents"/>
            </w:pPr>
            <w:r>
              <w:t>Relaciones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B37D" w14:textId="77777777" w:rsidR="0047401A" w:rsidRDefault="0047401A" w:rsidP="00A54F34">
            <w:pPr>
              <w:pStyle w:val="TableContents"/>
            </w:pPr>
            <w:r>
              <w:t>Cliente</w:t>
            </w:r>
          </w:p>
        </w:tc>
      </w:tr>
      <w:tr w:rsidR="0047401A" w14:paraId="407ADDF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A0778" w14:textId="77777777" w:rsidR="0047401A" w:rsidRDefault="0047401A" w:rsidP="00A54F34">
            <w:pPr>
              <w:pStyle w:val="TableContents"/>
            </w:pPr>
            <w:r>
              <w:t>Referencias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D7FC2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Definir Crédito</w:t>
            </w:r>
          </w:p>
        </w:tc>
      </w:tr>
      <w:tr w:rsidR="0047401A" w14:paraId="2ADC5A9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11D53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ECA86" w14:textId="77777777" w:rsidR="0047401A" w:rsidRDefault="0047401A" w:rsidP="00A54F34">
            <w:pPr>
              <w:pStyle w:val="TableContents"/>
            </w:pPr>
          </w:p>
        </w:tc>
      </w:tr>
      <w:tr w:rsidR="0047401A" w14:paraId="0D3A1B4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AFEBB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B4386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631ECCD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499EF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208F7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1C22F3C3" w14:textId="77777777" w:rsidR="0047401A" w:rsidRDefault="0047401A" w:rsidP="0047401A">
      <w:pPr>
        <w:pStyle w:val="Ttulo3"/>
      </w:pPr>
      <w:r>
        <w:lastRenderedPageBreak/>
        <w:t>ESPECIFICACIÓN DE CASOS DE USO.-</w:t>
      </w:r>
    </w:p>
    <w:p w14:paraId="03EE4EF8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8469"/>
      </w:tblGrid>
      <w:tr w:rsidR="0047401A" w14:paraId="5AAE1F0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82C60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Casos de Uso CU</w:t>
            </w: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B4621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Comprobar Cuenta</w:t>
            </w:r>
          </w:p>
        </w:tc>
      </w:tr>
      <w:tr w:rsidR="0047401A" w14:paraId="35C5D427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839FC" w14:textId="77777777" w:rsidR="0047401A" w:rsidRDefault="0047401A" w:rsidP="00A54F34">
            <w:pPr>
              <w:pStyle w:val="TableContents"/>
            </w:pPr>
            <w:r>
              <w:t>Fuentes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56378" w14:textId="77777777" w:rsidR="0047401A" w:rsidRDefault="0047401A" w:rsidP="00A54F34">
            <w:pPr>
              <w:pStyle w:val="TableContents"/>
            </w:pPr>
            <w:r>
              <w:t>El documento se sustenta en (</w:t>
            </w:r>
            <w:hyperlink r:id="rId9" w:history="1">
              <w:r>
                <w:t>https://github.com/jpexposito/docencia/blob/master/ETS/DIAGRAMAS/ejemplos/venta.md</w:t>
              </w:r>
            </w:hyperlink>
            <w:r>
              <w:t>)</w:t>
            </w:r>
          </w:p>
        </w:tc>
      </w:tr>
      <w:tr w:rsidR="0047401A" w14:paraId="71F236A7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8A2AE" w14:textId="77777777" w:rsidR="0047401A" w:rsidRDefault="0047401A" w:rsidP="00A54F34">
            <w:pPr>
              <w:pStyle w:val="TableContents"/>
            </w:pPr>
            <w:r>
              <w:t>Actor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59DC4" w14:textId="77777777" w:rsidR="0047401A" w:rsidRDefault="0047401A" w:rsidP="00A54F34">
            <w:pPr>
              <w:pStyle w:val="TableContents"/>
            </w:pPr>
            <w:r>
              <w:t>Cliente y Vendedor</w:t>
            </w:r>
          </w:p>
        </w:tc>
      </w:tr>
      <w:tr w:rsidR="0047401A" w14:paraId="707C6D38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90D3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BE351" w14:textId="77777777" w:rsidR="0047401A" w:rsidRDefault="0047401A" w:rsidP="00A54F34">
            <w:pPr>
              <w:pStyle w:val="TableContents"/>
            </w:pPr>
            <w:r>
              <w:t>Un cliente debe de tener una cuenta en la empresa para poder realizar un pedido. La verificación será realizada por el vendedor del establecimiento.</w:t>
            </w:r>
          </w:p>
        </w:tc>
      </w:tr>
      <w:tr w:rsidR="0047401A" w14:paraId="11772DF2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6F287" w14:textId="77777777" w:rsidR="0047401A" w:rsidRDefault="0047401A" w:rsidP="00A54F34">
            <w:pPr>
              <w:pStyle w:val="TableContents"/>
            </w:pPr>
            <w:r>
              <w:t>Flujo básico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288B" w14:textId="77777777" w:rsidR="0047401A" w:rsidRDefault="0047401A" w:rsidP="00A54F34">
            <w:pPr>
              <w:pStyle w:val="TableContents"/>
            </w:pPr>
            <w:r>
              <w:t>El cliente deberá primero tener una cuenta creada y el vendedor verificará ese registro</w:t>
            </w:r>
          </w:p>
        </w:tc>
      </w:tr>
      <w:tr w:rsidR="0047401A" w14:paraId="2F736492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A6167" w14:textId="77777777" w:rsidR="0047401A" w:rsidRDefault="0047401A" w:rsidP="00A54F34">
            <w:pPr>
              <w:pStyle w:val="TableContents"/>
            </w:pPr>
            <w:proofErr w:type="spellStart"/>
            <w:r>
              <w:t>Pre-condiciones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60A6" w14:textId="77777777" w:rsidR="0047401A" w:rsidRDefault="0047401A" w:rsidP="00A54F34">
            <w:pPr>
              <w:pStyle w:val="TableContents"/>
            </w:pPr>
            <w:r>
              <w:t>Creación de la cuenta</w:t>
            </w:r>
          </w:p>
        </w:tc>
      </w:tr>
      <w:tr w:rsidR="0047401A" w14:paraId="2637257F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0B94" w14:textId="77777777" w:rsidR="0047401A" w:rsidRDefault="0047401A" w:rsidP="00A54F34">
            <w:pPr>
              <w:pStyle w:val="TableContents"/>
            </w:pPr>
            <w:proofErr w:type="spellStart"/>
            <w:r>
              <w:t>Post-condiciones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7251A" w14:textId="77777777" w:rsidR="0047401A" w:rsidRDefault="0047401A" w:rsidP="00A54F34">
            <w:pPr>
              <w:pStyle w:val="TableContents"/>
            </w:pPr>
          </w:p>
        </w:tc>
      </w:tr>
      <w:tr w:rsidR="0047401A" w14:paraId="103817D5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644D1" w14:textId="77777777" w:rsidR="0047401A" w:rsidRDefault="0047401A" w:rsidP="00A54F34">
            <w:pPr>
              <w:pStyle w:val="TableContents"/>
            </w:pPr>
            <w:r>
              <w:t>Requerimientos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ACAF0" w14:textId="77777777" w:rsidR="0047401A" w:rsidRDefault="0047401A" w:rsidP="00A54F34">
            <w:pPr>
              <w:pStyle w:val="TableContents"/>
            </w:pPr>
            <w:r>
              <w:t>Cuenta creada</w:t>
            </w:r>
          </w:p>
        </w:tc>
      </w:tr>
      <w:tr w:rsidR="0047401A" w14:paraId="4825716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6F429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1B90F" w14:textId="77777777" w:rsidR="0047401A" w:rsidRDefault="0047401A" w:rsidP="00A54F34">
            <w:pPr>
              <w:pStyle w:val="TableContents"/>
            </w:pPr>
          </w:p>
        </w:tc>
      </w:tr>
      <w:tr w:rsidR="0047401A" w14:paraId="6DDE822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D61E6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1A5B2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2889D5E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38F2D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5AA2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2B1F1414" w14:textId="77777777" w:rsidR="0047401A" w:rsidRDefault="0047401A" w:rsidP="0047401A">
      <w:pPr>
        <w:pStyle w:val="Standard"/>
      </w:pPr>
    </w:p>
    <w:p w14:paraId="6251FB76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8469"/>
      </w:tblGrid>
      <w:tr w:rsidR="0047401A" w14:paraId="60ED3A15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8C08B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Casos de Uso CU</w:t>
            </w: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F9D29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Hacer Pedido</w:t>
            </w:r>
          </w:p>
        </w:tc>
      </w:tr>
      <w:tr w:rsidR="0047401A" w14:paraId="2F66346C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3224" w14:textId="77777777" w:rsidR="0047401A" w:rsidRDefault="0047401A" w:rsidP="00A54F34">
            <w:pPr>
              <w:pStyle w:val="TableContents"/>
            </w:pPr>
            <w:r>
              <w:t>Fuentes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241E1" w14:textId="77777777" w:rsidR="0047401A" w:rsidRDefault="0047401A" w:rsidP="00A54F34">
            <w:pPr>
              <w:pStyle w:val="TableContents"/>
            </w:pPr>
            <w:r>
              <w:t>El documento se sustenta en (</w:t>
            </w:r>
            <w:hyperlink r:id="rId10" w:history="1">
              <w:r>
                <w:t>https://github.com/jpexposito/docencia/blob/master/ETS/DIAGRAMAS/ejemplos/venta.md</w:t>
              </w:r>
            </w:hyperlink>
            <w:r>
              <w:t>)</w:t>
            </w:r>
          </w:p>
        </w:tc>
      </w:tr>
      <w:tr w:rsidR="0047401A" w14:paraId="6CCC3461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5EB59" w14:textId="77777777" w:rsidR="0047401A" w:rsidRDefault="0047401A" w:rsidP="00A54F34">
            <w:pPr>
              <w:pStyle w:val="TableContents"/>
            </w:pPr>
            <w:r>
              <w:t>Actor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2A68D" w14:textId="77777777" w:rsidR="0047401A" w:rsidRDefault="0047401A" w:rsidP="00A54F34">
            <w:pPr>
              <w:pStyle w:val="TableContents"/>
            </w:pPr>
            <w:r>
              <w:t>Cliente y Vendedor</w:t>
            </w:r>
          </w:p>
        </w:tc>
      </w:tr>
      <w:tr w:rsidR="0047401A" w14:paraId="792E70C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2602D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090C4" w14:textId="77777777" w:rsidR="0047401A" w:rsidRDefault="0047401A" w:rsidP="00A54F34">
            <w:pPr>
              <w:pStyle w:val="TableContents"/>
            </w:pPr>
            <w:r>
              <w:t>El cliente podrá realizar un pedido, a través del vendedor que lo asesora.</w:t>
            </w:r>
          </w:p>
        </w:tc>
      </w:tr>
      <w:tr w:rsidR="0047401A" w14:paraId="5E175749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8E693" w14:textId="77777777" w:rsidR="0047401A" w:rsidRDefault="0047401A" w:rsidP="00A54F34">
            <w:pPr>
              <w:pStyle w:val="TableContents"/>
            </w:pPr>
            <w:r>
              <w:t>Flujo básico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25804" w14:textId="77777777" w:rsidR="0047401A" w:rsidRDefault="0047401A" w:rsidP="00A54F34">
            <w:pPr>
              <w:pStyle w:val="TableContents"/>
            </w:pPr>
            <w:r>
              <w:t>El cliente realiza un pedido y el vendedor lo asesorará</w:t>
            </w:r>
          </w:p>
        </w:tc>
      </w:tr>
      <w:tr w:rsidR="0047401A" w14:paraId="7AAE45EC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C7073" w14:textId="77777777" w:rsidR="0047401A" w:rsidRDefault="0047401A" w:rsidP="00A54F34">
            <w:pPr>
              <w:pStyle w:val="TableContents"/>
            </w:pPr>
            <w:proofErr w:type="spellStart"/>
            <w:r>
              <w:t>Pre-condiciones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2B8F5" w14:textId="77777777" w:rsidR="0047401A" w:rsidRDefault="0047401A" w:rsidP="00A54F34">
            <w:pPr>
              <w:pStyle w:val="TableContents"/>
            </w:pPr>
          </w:p>
        </w:tc>
      </w:tr>
      <w:tr w:rsidR="0047401A" w14:paraId="0856B56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D7469" w14:textId="77777777" w:rsidR="0047401A" w:rsidRDefault="0047401A" w:rsidP="00A54F34">
            <w:pPr>
              <w:pStyle w:val="TableContents"/>
            </w:pPr>
            <w:proofErr w:type="spellStart"/>
            <w:r>
              <w:t>Post-condiciones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7A0F6" w14:textId="77777777" w:rsidR="0047401A" w:rsidRDefault="0047401A" w:rsidP="00A54F34">
            <w:pPr>
              <w:pStyle w:val="TableContents"/>
            </w:pPr>
          </w:p>
        </w:tc>
      </w:tr>
      <w:tr w:rsidR="0047401A" w14:paraId="653E8C3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A7841" w14:textId="77777777" w:rsidR="0047401A" w:rsidRDefault="0047401A" w:rsidP="00A54F34">
            <w:pPr>
              <w:pStyle w:val="TableContents"/>
            </w:pPr>
            <w:r>
              <w:t>Requerimientos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419CC" w14:textId="77777777" w:rsidR="0047401A" w:rsidRDefault="0047401A" w:rsidP="00A54F34">
            <w:pPr>
              <w:pStyle w:val="TableContents"/>
            </w:pPr>
          </w:p>
        </w:tc>
      </w:tr>
      <w:tr w:rsidR="0047401A" w14:paraId="2838E009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4F404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20A7C" w14:textId="77777777" w:rsidR="0047401A" w:rsidRDefault="0047401A" w:rsidP="00A54F34">
            <w:pPr>
              <w:pStyle w:val="TableContents"/>
            </w:pPr>
          </w:p>
        </w:tc>
      </w:tr>
      <w:tr w:rsidR="0047401A" w14:paraId="5D38A3D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77A75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1B565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2833B9B6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1E86F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E429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4E1D2E74" w14:textId="4A018569" w:rsidR="0047401A" w:rsidRDefault="0047401A" w:rsidP="0047401A">
      <w:pPr>
        <w:pStyle w:val="Standard"/>
      </w:pPr>
    </w:p>
    <w:p w14:paraId="3767ED0E" w14:textId="28FDF8BF" w:rsidR="0047401A" w:rsidRDefault="0047401A" w:rsidP="0047401A">
      <w:pPr>
        <w:pStyle w:val="Standard"/>
      </w:pPr>
    </w:p>
    <w:p w14:paraId="323C75E1" w14:textId="5482FEF2" w:rsidR="0047401A" w:rsidRDefault="0047401A" w:rsidP="0047401A">
      <w:pPr>
        <w:pStyle w:val="Standard"/>
      </w:pPr>
    </w:p>
    <w:p w14:paraId="407B6B52" w14:textId="59D107B9" w:rsidR="0047401A" w:rsidRDefault="0047401A" w:rsidP="0047401A">
      <w:pPr>
        <w:pStyle w:val="Standard"/>
      </w:pPr>
    </w:p>
    <w:p w14:paraId="4322235E" w14:textId="0FB39ADA" w:rsidR="0047401A" w:rsidRDefault="0047401A" w:rsidP="0047401A">
      <w:pPr>
        <w:pStyle w:val="Standard"/>
      </w:pPr>
    </w:p>
    <w:p w14:paraId="78485E88" w14:textId="0B5F703C" w:rsidR="0047401A" w:rsidRDefault="0047401A" w:rsidP="0047401A">
      <w:pPr>
        <w:pStyle w:val="Standard"/>
      </w:pPr>
    </w:p>
    <w:p w14:paraId="676165C4" w14:textId="1E8A0458" w:rsidR="0047401A" w:rsidRDefault="0047401A" w:rsidP="0047401A">
      <w:pPr>
        <w:pStyle w:val="Standard"/>
      </w:pPr>
    </w:p>
    <w:p w14:paraId="2FD56C47" w14:textId="29A79E23" w:rsidR="0047401A" w:rsidRDefault="0047401A" w:rsidP="0047401A">
      <w:pPr>
        <w:pStyle w:val="Standard"/>
      </w:pPr>
    </w:p>
    <w:p w14:paraId="1E6A5CFD" w14:textId="717E1931" w:rsidR="0047401A" w:rsidRDefault="0047401A" w:rsidP="0047401A">
      <w:pPr>
        <w:pStyle w:val="Standard"/>
      </w:pPr>
    </w:p>
    <w:p w14:paraId="0D99715A" w14:textId="529E499C" w:rsidR="0047401A" w:rsidRDefault="0047401A" w:rsidP="0047401A">
      <w:pPr>
        <w:pStyle w:val="Standard"/>
      </w:pPr>
    </w:p>
    <w:p w14:paraId="1D7ABD31" w14:textId="08B8BA46" w:rsidR="0047401A" w:rsidRDefault="0047401A" w:rsidP="0047401A">
      <w:pPr>
        <w:pStyle w:val="Standard"/>
      </w:pPr>
    </w:p>
    <w:p w14:paraId="31CECF1F" w14:textId="77777777" w:rsidR="0047401A" w:rsidRDefault="0047401A" w:rsidP="0047401A">
      <w:pPr>
        <w:pStyle w:val="Standard"/>
      </w:pPr>
    </w:p>
    <w:p w14:paraId="2F7FA701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8469"/>
      </w:tblGrid>
      <w:tr w:rsidR="0047401A" w14:paraId="2674D24D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6958C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Casos de Uso CU</w:t>
            </w: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400EF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Procesar Pedido</w:t>
            </w:r>
          </w:p>
        </w:tc>
      </w:tr>
      <w:tr w:rsidR="0047401A" w14:paraId="2E991C2F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A904" w14:textId="77777777" w:rsidR="0047401A" w:rsidRDefault="0047401A" w:rsidP="00A54F34">
            <w:pPr>
              <w:pStyle w:val="TableContents"/>
            </w:pPr>
            <w:r>
              <w:t>Fuentes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4DE83" w14:textId="77777777" w:rsidR="0047401A" w:rsidRDefault="0047401A" w:rsidP="00A54F34">
            <w:pPr>
              <w:pStyle w:val="TableContents"/>
            </w:pPr>
            <w:r>
              <w:t>El documento se sustenta en (</w:t>
            </w:r>
            <w:hyperlink r:id="rId11" w:history="1">
              <w:r>
                <w:t>https://github.com/jpexposito/docencia/blob/master/ETS/DIAGRAMAS/ejemplos/venta.md</w:t>
              </w:r>
            </w:hyperlink>
            <w:r>
              <w:t>)</w:t>
            </w:r>
          </w:p>
        </w:tc>
      </w:tr>
      <w:tr w:rsidR="0047401A" w14:paraId="3014E48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B13B0" w14:textId="77777777" w:rsidR="0047401A" w:rsidRDefault="0047401A" w:rsidP="00A54F34">
            <w:pPr>
              <w:pStyle w:val="TableContents"/>
            </w:pPr>
            <w:r>
              <w:t>Actor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0DE4" w14:textId="77777777" w:rsidR="0047401A" w:rsidRDefault="0047401A" w:rsidP="00A54F34">
            <w:pPr>
              <w:pStyle w:val="TableContents"/>
            </w:pPr>
            <w:r>
              <w:t>Administrativo</w:t>
            </w:r>
          </w:p>
        </w:tc>
      </w:tr>
      <w:tr w:rsidR="0047401A" w14:paraId="026A212E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0F7AD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A6464" w14:textId="77777777" w:rsidR="0047401A" w:rsidRDefault="0047401A" w:rsidP="00A54F34">
            <w:pPr>
              <w:pStyle w:val="TableContents"/>
            </w:pPr>
            <w:r>
              <w:t>Una vez realizado el pedido, el administrativo, será el encargado de procesar el pedido, emitiendo la correspondiente información dentro del sistema.</w:t>
            </w:r>
          </w:p>
        </w:tc>
      </w:tr>
      <w:tr w:rsidR="0047401A" w14:paraId="0CDD251D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794D0" w14:textId="77777777" w:rsidR="0047401A" w:rsidRDefault="0047401A" w:rsidP="00A54F34">
            <w:pPr>
              <w:pStyle w:val="TableContents"/>
            </w:pPr>
            <w:r>
              <w:t>Flujo básico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4C4C2" w14:textId="77777777" w:rsidR="0047401A" w:rsidRDefault="0047401A" w:rsidP="00A54F34">
            <w:pPr>
              <w:pStyle w:val="TableContents"/>
            </w:pPr>
            <w:r>
              <w:t>Cuando el pedido se haya hecho el administrativo procesará el pedido y mandará la información necesaria.</w:t>
            </w:r>
          </w:p>
        </w:tc>
      </w:tr>
      <w:tr w:rsidR="0047401A" w14:paraId="19953229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58CD3" w14:textId="77777777" w:rsidR="0047401A" w:rsidRDefault="0047401A" w:rsidP="00A54F34">
            <w:pPr>
              <w:pStyle w:val="TableContents"/>
            </w:pPr>
            <w:proofErr w:type="spellStart"/>
            <w:r>
              <w:t>Pre-condiciones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83279" w14:textId="77777777" w:rsidR="0047401A" w:rsidRDefault="0047401A" w:rsidP="00A54F34">
            <w:pPr>
              <w:pStyle w:val="TableContents"/>
            </w:pPr>
            <w:r>
              <w:t>Haber realizado el pedido</w:t>
            </w:r>
          </w:p>
        </w:tc>
      </w:tr>
      <w:tr w:rsidR="0047401A" w14:paraId="32F20A0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21F72" w14:textId="77777777" w:rsidR="0047401A" w:rsidRDefault="0047401A" w:rsidP="00A54F34">
            <w:pPr>
              <w:pStyle w:val="TableContents"/>
            </w:pPr>
            <w:proofErr w:type="spellStart"/>
            <w:r>
              <w:t>Post-condiciones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D1601" w14:textId="77777777" w:rsidR="0047401A" w:rsidRDefault="0047401A" w:rsidP="00A54F34">
            <w:pPr>
              <w:pStyle w:val="TableContents"/>
            </w:pPr>
          </w:p>
        </w:tc>
      </w:tr>
      <w:tr w:rsidR="0047401A" w14:paraId="617552A7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80E22" w14:textId="77777777" w:rsidR="0047401A" w:rsidRDefault="0047401A" w:rsidP="00A54F34">
            <w:pPr>
              <w:pStyle w:val="TableContents"/>
            </w:pPr>
            <w:r>
              <w:t>Requerimientos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2E26D" w14:textId="77777777" w:rsidR="0047401A" w:rsidRDefault="0047401A" w:rsidP="00A54F34">
            <w:pPr>
              <w:pStyle w:val="TableContents"/>
            </w:pPr>
            <w:r>
              <w:t>Pedido realizado</w:t>
            </w:r>
          </w:p>
        </w:tc>
      </w:tr>
      <w:tr w:rsidR="0047401A" w14:paraId="3BD1B3B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0AF73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7C65C" w14:textId="77777777" w:rsidR="0047401A" w:rsidRDefault="0047401A" w:rsidP="00A54F34">
            <w:pPr>
              <w:pStyle w:val="TableContents"/>
            </w:pPr>
          </w:p>
        </w:tc>
      </w:tr>
      <w:tr w:rsidR="0047401A" w14:paraId="061A874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8CD85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1572F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51B53F0A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3B902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46E2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27B40087" w14:textId="77777777" w:rsidR="0047401A" w:rsidRDefault="0047401A" w:rsidP="0047401A">
      <w:pPr>
        <w:pStyle w:val="Standard"/>
      </w:pPr>
    </w:p>
    <w:p w14:paraId="3F84F26A" w14:textId="77777777" w:rsidR="0047401A" w:rsidRDefault="0047401A" w:rsidP="0047401A">
      <w:pPr>
        <w:pStyle w:val="Standard"/>
      </w:pPr>
    </w:p>
    <w:tbl>
      <w:tblPr>
        <w:tblW w:w="10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8469"/>
      </w:tblGrid>
      <w:tr w:rsidR="0047401A" w14:paraId="6D3D16BD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4AF43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Casos de Uso CU</w:t>
            </w: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4869D" w14:textId="77777777" w:rsidR="0047401A" w:rsidRDefault="0047401A" w:rsidP="00A54F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Definir Crédito</w:t>
            </w:r>
          </w:p>
        </w:tc>
      </w:tr>
      <w:tr w:rsidR="0047401A" w14:paraId="48ED4B2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B77" w14:textId="77777777" w:rsidR="0047401A" w:rsidRDefault="0047401A" w:rsidP="00A54F34">
            <w:pPr>
              <w:pStyle w:val="TableContents"/>
            </w:pPr>
            <w:r>
              <w:t>Fuentes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0957" w14:textId="77777777" w:rsidR="0047401A" w:rsidRDefault="0047401A" w:rsidP="00A54F34">
            <w:pPr>
              <w:pStyle w:val="TableContents"/>
            </w:pPr>
            <w:r>
              <w:t>El documento se sustenta en (</w:t>
            </w:r>
            <w:hyperlink r:id="rId12" w:history="1">
              <w:r>
                <w:t>https://github.com/jpexposito/docencia/blob/master/ETS/DIAGRAMAS/ejemplos/venta.md</w:t>
              </w:r>
            </w:hyperlink>
            <w:r>
              <w:t>)</w:t>
            </w:r>
          </w:p>
        </w:tc>
      </w:tr>
      <w:tr w:rsidR="0047401A" w14:paraId="2F6323B5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85335" w14:textId="77777777" w:rsidR="0047401A" w:rsidRDefault="0047401A" w:rsidP="00A54F34">
            <w:pPr>
              <w:pStyle w:val="TableContents"/>
            </w:pPr>
            <w:r>
              <w:t>Actor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CFBC3" w14:textId="77777777" w:rsidR="0047401A" w:rsidRDefault="0047401A" w:rsidP="00A54F34">
            <w:pPr>
              <w:pStyle w:val="TableContents"/>
            </w:pPr>
            <w:r>
              <w:t>Cliente y Entidad Bancaria</w:t>
            </w:r>
          </w:p>
        </w:tc>
      </w:tr>
      <w:tr w:rsidR="0047401A" w14:paraId="719A22E4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DB59E" w14:textId="77777777" w:rsidR="0047401A" w:rsidRDefault="0047401A" w:rsidP="00A54F34">
            <w:pPr>
              <w:pStyle w:val="TableContents"/>
            </w:pPr>
            <w:r>
              <w:t>Descripción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2039" w14:textId="77777777" w:rsidR="0047401A" w:rsidRDefault="0047401A" w:rsidP="00A54F34">
            <w:pPr>
              <w:pStyle w:val="TableContents"/>
            </w:pPr>
            <w:r>
              <w:t>El cliente, debe tener una línea de crédito, que será establecida en función de su nómina, gastos mensuales, y crédito actual, si ya estuviera definida.</w:t>
            </w:r>
          </w:p>
        </w:tc>
      </w:tr>
      <w:tr w:rsidR="0047401A" w14:paraId="68DE745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96C28" w14:textId="77777777" w:rsidR="0047401A" w:rsidRDefault="0047401A" w:rsidP="00A54F34">
            <w:pPr>
              <w:pStyle w:val="TableContents"/>
            </w:pPr>
            <w:r>
              <w:t>Flujo básico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70097" w14:textId="77777777" w:rsidR="0047401A" w:rsidRDefault="0047401A" w:rsidP="00A54F34">
            <w:pPr>
              <w:pStyle w:val="TableContents"/>
            </w:pPr>
            <w:r>
              <w:t>El cliente deberá definir una línea de crédito para que la entidad bancaria pueda verificar esos datos</w:t>
            </w:r>
          </w:p>
        </w:tc>
      </w:tr>
      <w:tr w:rsidR="0047401A" w14:paraId="12C00FD8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17B54" w14:textId="77777777" w:rsidR="0047401A" w:rsidRDefault="0047401A" w:rsidP="00A54F34">
            <w:pPr>
              <w:pStyle w:val="TableContents"/>
            </w:pPr>
            <w:proofErr w:type="spellStart"/>
            <w:r>
              <w:t>Pre-condiciones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523ED" w14:textId="77777777" w:rsidR="0047401A" w:rsidRDefault="0047401A" w:rsidP="00A54F34">
            <w:pPr>
              <w:pStyle w:val="TableContents"/>
            </w:pPr>
          </w:p>
        </w:tc>
      </w:tr>
      <w:tr w:rsidR="0047401A" w14:paraId="65D3D69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C95A7" w14:textId="77777777" w:rsidR="0047401A" w:rsidRDefault="0047401A" w:rsidP="00A54F34">
            <w:pPr>
              <w:pStyle w:val="TableContents"/>
            </w:pPr>
            <w:proofErr w:type="spellStart"/>
            <w:r>
              <w:t>Post-condiciones</w:t>
            </w:r>
            <w:proofErr w:type="spellEnd"/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60CBF" w14:textId="77777777" w:rsidR="0047401A" w:rsidRDefault="0047401A" w:rsidP="00A54F34">
            <w:pPr>
              <w:pStyle w:val="TableContents"/>
            </w:pPr>
          </w:p>
        </w:tc>
      </w:tr>
      <w:tr w:rsidR="0047401A" w14:paraId="04115963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BA16B" w14:textId="77777777" w:rsidR="0047401A" w:rsidRDefault="0047401A" w:rsidP="00A54F34">
            <w:pPr>
              <w:pStyle w:val="TableContents"/>
            </w:pPr>
            <w:r>
              <w:t>Requerimientos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C3B72" w14:textId="77777777" w:rsidR="0047401A" w:rsidRDefault="0047401A" w:rsidP="00A54F34">
            <w:pPr>
              <w:pStyle w:val="TableContents"/>
            </w:pPr>
            <w:r>
              <w:t>Definir Crédito</w:t>
            </w:r>
          </w:p>
        </w:tc>
      </w:tr>
      <w:tr w:rsidR="0047401A" w14:paraId="61597DB0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EDDB1" w14:textId="77777777" w:rsidR="0047401A" w:rsidRDefault="0047401A" w:rsidP="00A54F34">
            <w:pPr>
              <w:pStyle w:val="TableContents"/>
            </w:pPr>
            <w:r>
              <w:t>Notas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BA803" w14:textId="77777777" w:rsidR="0047401A" w:rsidRDefault="0047401A" w:rsidP="00A54F34">
            <w:pPr>
              <w:pStyle w:val="TableContents"/>
            </w:pPr>
          </w:p>
        </w:tc>
      </w:tr>
      <w:tr w:rsidR="0047401A" w14:paraId="1FE0AC72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7B9DB" w14:textId="77777777" w:rsidR="0047401A" w:rsidRDefault="0047401A" w:rsidP="00A54F34">
            <w:pPr>
              <w:pStyle w:val="TableContents"/>
            </w:pPr>
            <w:r>
              <w:t>Autor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1D623" w14:textId="77777777" w:rsidR="0047401A" w:rsidRDefault="0047401A" w:rsidP="00A54F34">
            <w:pPr>
              <w:pStyle w:val="TableContents"/>
            </w:pPr>
            <w:r>
              <w:t>Guillermo Sicilia Hernández</w:t>
            </w:r>
          </w:p>
        </w:tc>
      </w:tr>
      <w:tr w:rsidR="0047401A" w14:paraId="5EB24A6B" w14:textId="77777777" w:rsidTr="0047401A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45FF1" w14:textId="77777777" w:rsidR="0047401A" w:rsidRDefault="0047401A" w:rsidP="00A54F34">
            <w:pPr>
              <w:pStyle w:val="TableContents"/>
            </w:pPr>
            <w:r>
              <w:t>Fecha</w:t>
            </w:r>
          </w:p>
        </w:tc>
        <w:tc>
          <w:tcPr>
            <w:tcW w:w="8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161D1" w14:textId="77777777" w:rsidR="0047401A" w:rsidRDefault="0047401A" w:rsidP="00A54F34">
            <w:pPr>
              <w:pStyle w:val="TableContents"/>
            </w:pPr>
            <w:r>
              <w:t>02/12/2021</w:t>
            </w:r>
          </w:p>
        </w:tc>
      </w:tr>
    </w:tbl>
    <w:p w14:paraId="78DDCD40" w14:textId="77777777" w:rsidR="0047401A" w:rsidRDefault="0047401A" w:rsidP="0047401A">
      <w:pPr>
        <w:pStyle w:val="Standard"/>
      </w:pPr>
    </w:p>
    <w:p w14:paraId="1F3DC9B3" w14:textId="77777777" w:rsidR="0047401A" w:rsidRPr="0000352C" w:rsidRDefault="0047401A" w:rsidP="00A24793">
      <w:pPr>
        <w:rPr>
          <w:noProof/>
        </w:rPr>
      </w:pPr>
    </w:p>
    <w:sectPr w:rsidR="0047401A" w:rsidRPr="0000352C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176E" w14:textId="77777777" w:rsidR="007F6E85" w:rsidRDefault="007F6E85" w:rsidP="001205A1">
      <w:r>
        <w:separator/>
      </w:r>
    </w:p>
  </w:endnote>
  <w:endnote w:type="continuationSeparator" w:id="0">
    <w:p w14:paraId="2D7CD760" w14:textId="77777777" w:rsidR="007F6E85" w:rsidRDefault="007F6E8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D0A88F2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83482E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F5C5690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54ED6299" w14:textId="77777777" w:rsidTr="00A84125">
      <w:tc>
        <w:tcPr>
          <w:tcW w:w="5329" w:type="dxa"/>
        </w:tcPr>
        <w:p w14:paraId="7471B8AA" w14:textId="36EA096D" w:rsidR="009C599F" w:rsidRPr="001205A1" w:rsidRDefault="009C599F" w:rsidP="00C66528">
          <w:pPr>
            <w:pStyle w:val="Piedepgina"/>
          </w:pPr>
          <w:r>
            <w:t>VENTAS</w:t>
          </w:r>
        </w:p>
      </w:tc>
      <w:tc>
        <w:tcPr>
          <w:tcW w:w="5329" w:type="dxa"/>
        </w:tcPr>
        <w:p w14:paraId="49C63BB5" w14:textId="77777777" w:rsidR="001205A1" w:rsidRPr="001205A1" w:rsidRDefault="001205A1" w:rsidP="00A31A5B">
          <w:pPr>
            <w:pStyle w:val="Piedepgina"/>
          </w:pPr>
        </w:p>
      </w:tc>
    </w:tr>
  </w:tbl>
  <w:p w14:paraId="31EC6B3D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B7DE" w14:textId="77777777" w:rsidR="007F6E85" w:rsidRDefault="007F6E85" w:rsidP="001205A1">
      <w:r>
        <w:separator/>
      </w:r>
    </w:p>
  </w:footnote>
  <w:footnote w:type="continuationSeparator" w:id="0">
    <w:p w14:paraId="2B272953" w14:textId="77777777" w:rsidR="007F6E85" w:rsidRDefault="007F6E8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08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47401A"/>
    <w:rsid w:val="005E6B25"/>
    <w:rsid w:val="005F4F46"/>
    <w:rsid w:val="006C60E6"/>
    <w:rsid w:val="006C65EB"/>
    <w:rsid w:val="007B0740"/>
    <w:rsid w:val="007C1BAB"/>
    <w:rsid w:val="007F6E85"/>
    <w:rsid w:val="009C599F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D20308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081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customStyle="1" w:styleId="Standard">
    <w:name w:val="Standard"/>
    <w:rsid w:val="0047401A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47401A"/>
    <w:pPr>
      <w:spacing w:after="140" w:line="288" w:lineRule="auto"/>
    </w:pPr>
  </w:style>
  <w:style w:type="paragraph" w:customStyle="1" w:styleId="TableContents">
    <w:name w:val="Table Contents"/>
    <w:basedOn w:val="Standard"/>
    <w:rsid w:val="0047401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jpexposito/docencia/blob/master/ETS/DIAGRAMAS/ejemplos/venta.m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pexposito/docencia/blob/master/ETS/DIAGRAMAS/ejemplos/venta.m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pexposito/docencia/blob/master/ETS/DIAGRAMAS/ejemplos/venta.m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pexposito/docencia/blob/master/ETS/DIAGRAMAS/ejemplos/venta.md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il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2021-12-08T22:17:00Z</dcterms:created>
  <dcterms:modified xsi:type="dcterms:W3CDTF">2021-12-08T22:32:00Z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